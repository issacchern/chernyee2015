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660" w:rsidRDefault="00E8106B">
      <w:pPr>
        <w:pStyle w:val="Title"/>
      </w:pPr>
      <w:r>
        <w:t>‍‍</w:t>
      </w:r>
      <w:r w:rsidR="00A630B9" w:rsidRPr="002E425A">
        <w:rPr>
          <w:sz w:val="40"/>
        </w:rPr>
        <w:t>Chern Yee, Chua</w:t>
      </w:r>
    </w:p>
    <w:p w:rsidR="00673660" w:rsidRPr="005266B9" w:rsidRDefault="009F32CE" w:rsidP="0060097E">
      <w:pPr>
        <w:spacing w:after="0"/>
        <w:rPr>
          <w:szCs w:val="19"/>
        </w:rPr>
      </w:pPr>
      <w:r w:rsidRPr="005266B9">
        <w:rPr>
          <w:szCs w:val="19"/>
        </w:rPr>
        <w:t>•</w:t>
      </w:r>
      <w:r w:rsidR="00E8106B" w:rsidRPr="005266B9">
        <w:rPr>
          <w:szCs w:val="19"/>
        </w:rPr>
        <w:t> </w:t>
      </w:r>
      <w:r w:rsidR="00A630B9" w:rsidRPr="005266B9">
        <w:rPr>
          <w:szCs w:val="19"/>
        </w:rPr>
        <w:t>1(716)-380-6601</w:t>
      </w:r>
      <w:r w:rsidRPr="005266B9">
        <w:rPr>
          <w:szCs w:val="19"/>
        </w:rPr>
        <w:t> •</w:t>
      </w:r>
      <w:r w:rsidR="00E8106B" w:rsidRPr="005266B9">
        <w:rPr>
          <w:szCs w:val="19"/>
        </w:rPr>
        <w:t> </w:t>
      </w:r>
      <w:r w:rsidR="007B6074" w:rsidRPr="005266B9">
        <w:rPr>
          <w:color w:val="auto"/>
          <w:szCs w:val="19"/>
        </w:rPr>
        <w:t>issac.chua12@gmail.com •</w:t>
      </w:r>
      <w:r w:rsidR="00AA6F91" w:rsidRPr="00AA6F91">
        <w:t xml:space="preserve"> </w:t>
      </w:r>
      <w:hyperlink r:id="rId10" w:history="1">
        <w:r w:rsidR="00B66391" w:rsidRPr="005650EC">
          <w:rPr>
            <w:rStyle w:val="Hyperlink"/>
          </w:rPr>
          <w:t>http://www.acsu.buffalo.edu/~chernyee/</w:t>
        </w:r>
      </w:hyperlink>
      <w:r w:rsidR="00B66391">
        <w:t xml:space="preserve"> </w:t>
      </w:r>
    </w:p>
    <w:p w:rsidR="0050669E" w:rsidRPr="00095BFD" w:rsidRDefault="00541E70" w:rsidP="009D16FF">
      <w:pPr>
        <w:pStyle w:val="SectionHeading"/>
        <w:spacing w:before="120" w:after="20"/>
        <w:rPr>
          <w:sz w:val="28"/>
        </w:rPr>
      </w:pPr>
      <w:r w:rsidRPr="00095BFD">
        <w:rPr>
          <w:sz w:val="28"/>
        </w:rPr>
        <w:t>Objective</w:t>
      </w:r>
    </w:p>
    <w:p w:rsidR="002D7368" w:rsidRPr="005266B9" w:rsidRDefault="004C7433" w:rsidP="000A5FA9">
      <w:pPr>
        <w:pStyle w:val="ListBullet"/>
        <w:numPr>
          <w:ilvl w:val="0"/>
          <w:numId w:val="0"/>
        </w:numPr>
        <w:spacing w:after="0"/>
        <w:jc w:val="both"/>
        <w:rPr>
          <w:szCs w:val="19"/>
        </w:rPr>
      </w:pPr>
      <w:r>
        <w:rPr>
          <w:szCs w:val="19"/>
        </w:rPr>
        <w:t xml:space="preserve">Highly motivated and interested, seeking a career in software design </w:t>
      </w:r>
      <w:r w:rsidR="00A768D2">
        <w:rPr>
          <w:szCs w:val="19"/>
        </w:rPr>
        <w:t>and development.</w:t>
      </w:r>
    </w:p>
    <w:p w:rsidR="00673660" w:rsidRPr="00733DED" w:rsidRDefault="00E8106B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Education</w:t>
      </w:r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8B3D2EA30C9743E6ACEC3D231767B5D4"/>
            </w:placeholder>
            <w15:repeatingSectionItem/>
          </w:sdtPr>
          <w:sdtEndPr/>
          <w:sdtContent>
            <w:p w:rsidR="00673660" w:rsidRPr="005266B9" w:rsidRDefault="00914C5B" w:rsidP="009D16FF">
              <w:pPr>
                <w:pStyle w:val="Subsection"/>
                <w:spacing w:before="0" w:after="0"/>
                <w:rPr>
                  <w:szCs w:val="19"/>
                </w:rPr>
              </w:pPr>
              <w:r w:rsidRPr="005266B9">
                <w:rPr>
                  <w:szCs w:val="19"/>
                </w:rPr>
                <w:t xml:space="preserve">University at buFFalo, </w:t>
              </w:r>
              <w:r w:rsidR="006C0388" w:rsidRPr="005266B9">
                <w:rPr>
                  <w:szCs w:val="19"/>
                </w:rPr>
                <w:t>THE state university of new york</w:t>
              </w:r>
              <w:r w:rsidRPr="005266B9">
                <w:rPr>
                  <w:szCs w:val="19"/>
                </w:rPr>
                <w:tab/>
              </w:r>
              <w:r w:rsidR="002E425A" w:rsidRPr="005266B9">
                <w:rPr>
                  <w:szCs w:val="19"/>
                </w:rPr>
                <w:tab/>
              </w:r>
              <w:r w:rsidR="009D16FF">
                <w:rPr>
                  <w:szCs w:val="19"/>
                </w:rPr>
                <w:tab/>
              </w:r>
              <w:r w:rsidR="006C0388" w:rsidRPr="005266B9">
                <w:rPr>
                  <w:szCs w:val="19"/>
                </w:rPr>
                <w:t>DEC</w:t>
              </w:r>
              <w:r w:rsidR="002613D6">
                <w:rPr>
                  <w:szCs w:val="19"/>
                </w:rPr>
                <w:t xml:space="preserve"> 2015 </w:t>
              </w:r>
            </w:p>
            <w:p w:rsidR="006C0388" w:rsidRPr="005266B9" w:rsidRDefault="00914C5B" w:rsidP="006C0388">
              <w:pPr>
                <w:pStyle w:val="ListBullet"/>
                <w:numPr>
                  <w:ilvl w:val="0"/>
                  <w:numId w:val="0"/>
                </w:numPr>
                <w:spacing w:after="0"/>
                <w:ind w:left="144" w:hanging="144"/>
                <w:rPr>
                  <w:szCs w:val="19"/>
                </w:rPr>
              </w:pPr>
              <w:r w:rsidRPr="005266B9">
                <w:rPr>
                  <w:szCs w:val="19"/>
                </w:rPr>
                <w:t>B</w:t>
              </w:r>
              <w:r w:rsidR="006C0388" w:rsidRPr="005266B9">
                <w:rPr>
                  <w:rFonts w:eastAsia="MS Mincho" w:hint="eastAsia"/>
                  <w:szCs w:val="19"/>
                </w:rPr>
                <w:t>achelor</w:t>
              </w:r>
              <w:r w:rsidR="00541E70" w:rsidRPr="005266B9">
                <w:rPr>
                  <w:rFonts w:eastAsia="MS Mincho"/>
                  <w:szCs w:val="19"/>
                </w:rPr>
                <w:t xml:space="preserve"> of</w:t>
              </w:r>
              <w:r w:rsidR="006C0388" w:rsidRPr="005266B9">
                <w:rPr>
                  <w:rFonts w:eastAsia="MS Mincho" w:hint="eastAsia"/>
                  <w:szCs w:val="19"/>
                </w:rPr>
                <w:t xml:space="preserve"> Science</w:t>
              </w:r>
              <w:r w:rsidRPr="005266B9">
                <w:rPr>
                  <w:rFonts w:eastAsia="MS Mincho" w:hint="eastAsia"/>
                  <w:szCs w:val="19"/>
                </w:rPr>
                <w:t xml:space="preserve"> in Computer Engineering</w:t>
              </w:r>
              <w:r w:rsidR="001D25C8" w:rsidRPr="005266B9">
                <w:rPr>
                  <w:rFonts w:eastAsia="MS Mincho"/>
                  <w:szCs w:val="19"/>
                </w:rPr>
                <w:t xml:space="preserve"> , </w:t>
              </w:r>
              <w:r w:rsidR="001D25C8" w:rsidRPr="005266B9">
                <w:rPr>
                  <w:i/>
                  <w:szCs w:val="19"/>
                </w:rPr>
                <w:t>3.9/4.0</w:t>
              </w:r>
              <w:r w:rsidR="001D25C8" w:rsidRPr="005266B9">
                <w:rPr>
                  <w:szCs w:val="19"/>
                </w:rPr>
                <w:t xml:space="preserve"> GPA</w:t>
              </w:r>
            </w:p>
            <w:p w:rsidR="00914C5B" w:rsidRDefault="006C0388" w:rsidP="000A5FA9">
              <w:pPr>
                <w:pStyle w:val="ListBullet"/>
                <w:numPr>
                  <w:ilvl w:val="0"/>
                  <w:numId w:val="0"/>
                </w:numPr>
                <w:spacing w:after="0"/>
              </w:pPr>
              <w:r w:rsidRPr="005266B9">
                <w:rPr>
                  <w:szCs w:val="19"/>
                </w:rPr>
                <w:t xml:space="preserve">Dean’s List (FALL 2013 – SPRING 2015) </w:t>
              </w:r>
              <w:r w:rsidRPr="005266B9">
                <w:rPr>
                  <w:szCs w:val="19"/>
                </w:rPr>
                <w:br/>
              </w:r>
              <w:r w:rsidR="00914C5B" w:rsidRPr="005266B9">
                <w:rPr>
                  <w:szCs w:val="19"/>
                </w:rPr>
                <w:t>Member of Tau Beta Pi Engineeri</w:t>
              </w:r>
              <w:r w:rsidR="007A294E">
                <w:rPr>
                  <w:szCs w:val="19"/>
                </w:rPr>
                <w:t xml:space="preserve">ng Honor Society, </w:t>
              </w:r>
              <w:r w:rsidR="002613D6">
                <w:rPr>
                  <w:szCs w:val="19"/>
                </w:rPr>
                <w:t xml:space="preserve">Tau Sigma Society, </w:t>
              </w:r>
              <w:r w:rsidR="007A294E">
                <w:rPr>
                  <w:szCs w:val="19"/>
                </w:rPr>
                <w:t>ACM UB Chapter, GDG Buffalo</w:t>
              </w:r>
              <w:r w:rsidR="00E7628C">
                <w:rPr>
                  <w:szCs w:val="19"/>
                </w:rPr>
                <w:t xml:space="preserve"> Chapter</w:t>
              </w:r>
            </w:p>
          </w:sdtContent>
        </w:sdt>
      </w:sdtContent>
    </w:sdt>
    <w:p w:rsidR="00172601" w:rsidRPr="00733DED" w:rsidRDefault="00172601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Employment Experience</w:t>
      </w:r>
    </w:p>
    <w:p w:rsidR="00172601" w:rsidRDefault="00172601" w:rsidP="00172601">
      <w:pPr>
        <w:spacing w:after="0"/>
        <w:rPr>
          <w:b/>
        </w:rPr>
      </w:pPr>
      <w:r>
        <w:rPr>
          <w:b/>
        </w:rPr>
        <w:t>UNDERGRADUATE RESEARCH ASSISTANT, UNIVERSITY AT BUFFALO</w:t>
      </w:r>
      <w:r w:rsidRPr="00197E2B">
        <w:rPr>
          <w:b/>
        </w:rPr>
        <w:tab/>
      </w:r>
      <w:r w:rsidRPr="00197E2B">
        <w:rPr>
          <w:b/>
        </w:rPr>
        <w:tab/>
      </w:r>
      <w:r w:rsidR="009D16FF">
        <w:rPr>
          <w:b/>
        </w:rPr>
        <w:tab/>
      </w:r>
      <w:r>
        <w:rPr>
          <w:b/>
        </w:rPr>
        <w:t>JUNE</w:t>
      </w:r>
      <w:r w:rsidRPr="00197E2B">
        <w:rPr>
          <w:b/>
        </w:rPr>
        <w:t xml:space="preserve"> 2015 </w:t>
      </w:r>
      <w:r>
        <w:rPr>
          <w:b/>
        </w:rPr>
        <w:t>–</w:t>
      </w:r>
      <w:r w:rsidRPr="00197E2B">
        <w:rPr>
          <w:b/>
        </w:rPr>
        <w:t xml:space="preserve"> PRESENT</w:t>
      </w:r>
    </w:p>
    <w:p w:rsidR="00172601" w:rsidRDefault="00172601" w:rsidP="00172601">
      <w:pPr>
        <w:pStyle w:val="ListBullet"/>
        <w:spacing w:after="100" w:afterAutospacing="1"/>
      </w:pPr>
      <w:r>
        <w:t xml:space="preserve">Developed an </w:t>
      </w:r>
      <w:r w:rsidR="00763AD7">
        <w:t>E</w:t>
      </w:r>
      <w:r>
        <w:t xml:space="preserve">clipse plugin software that </w:t>
      </w:r>
      <w:r w:rsidR="00763AD7">
        <w:t>records</w:t>
      </w:r>
      <w:r>
        <w:t xml:space="preserve"> the changes under JavaModel</w:t>
      </w:r>
      <w:r w:rsidR="00A768D2">
        <w:t xml:space="preserve"> in Eclipse and </w:t>
      </w:r>
      <w:r w:rsidR="00763AD7">
        <w:t>then outputs</w:t>
      </w:r>
      <w:r w:rsidR="00DB68C5">
        <w:t xml:space="preserve"> data to </w:t>
      </w:r>
      <w:r w:rsidR="00A768D2">
        <w:t>SQLite database</w:t>
      </w:r>
    </w:p>
    <w:p w:rsidR="00172601" w:rsidRDefault="00172601" w:rsidP="00172601">
      <w:pPr>
        <w:pStyle w:val="ListBullet"/>
        <w:spacing w:after="100" w:afterAutospacing="1"/>
      </w:pPr>
      <w:r>
        <w:t>Collect</w:t>
      </w:r>
      <w:r w:rsidR="00E7628C">
        <w:t>ing</w:t>
      </w:r>
      <w:r>
        <w:t xml:space="preserve"> and analyz</w:t>
      </w:r>
      <w:r w:rsidR="00E7628C">
        <w:t>ing</w:t>
      </w:r>
      <w:r>
        <w:t xml:space="preserve"> the data </w:t>
      </w:r>
      <w:r w:rsidR="00763AD7">
        <w:t>inpu</w:t>
      </w:r>
      <w:bookmarkStart w:id="0" w:name="_GoBack"/>
      <w:bookmarkEnd w:id="0"/>
      <w:r w:rsidR="00763AD7">
        <w:t xml:space="preserve">ts from students to learn the process of how beginners start coding </w:t>
      </w:r>
      <w:r>
        <w:t xml:space="preserve"> </w:t>
      </w:r>
    </w:p>
    <w:p w:rsidR="00172601" w:rsidRDefault="00172601" w:rsidP="00172601">
      <w:pPr>
        <w:pStyle w:val="ListBullet"/>
      </w:pPr>
      <w:r>
        <w:t>GitHub</w:t>
      </w:r>
      <w:r w:rsidR="00E7628C">
        <w:t xml:space="preserve"> link</w:t>
      </w:r>
      <w:r>
        <w:t xml:space="preserve">: </w:t>
      </w:r>
      <w:hyperlink r:id="rId11" w:history="1">
        <w:r w:rsidRPr="005650EC">
          <w:rPr>
            <w:rStyle w:val="Hyperlink"/>
          </w:rPr>
          <w:t>https://github.com/issacchern/Sapphire</w:t>
        </w:r>
      </w:hyperlink>
      <w:r>
        <w:t xml:space="preserve">  </w:t>
      </w:r>
    </w:p>
    <w:p w:rsidR="00BE7009" w:rsidRDefault="00BE7009" w:rsidP="00BE7009">
      <w:pPr>
        <w:spacing w:after="0"/>
        <w:rPr>
          <w:b/>
        </w:rPr>
      </w:pPr>
      <w:r>
        <w:rPr>
          <w:b/>
        </w:rPr>
        <w:t>STUDENT ASSISTANT, UB CAMPUS DINING &amp; SHOPS</w:t>
      </w:r>
      <w:r w:rsidRPr="00197E2B">
        <w:rPr>
          <w:b/>
        </w:rPr>
        <w:tab/>
      </w:r>
      <w:r w:rsidRPr="00197E2B">
        <w:rPr>
          <w:b/>
        </w:rPr>
        <w:tab/>
      </w:r>
      <w:r w:rsidR="009C2C4A">
        <w:rPr>
          <w:b/>
        </w:rPr>
        <w:tab/>
      </w:r>
      <w:r w:rsidR="009C2C4A">
        <w:rPr>
          <w:b/>
        </w:rPr>
        <w:tab/>
      </w:r>
      <w:r w:rsidR="009D16FF">
        <w:rPr>
          <w:b/>
        </w:rPr>
        <w:tab/>
      </w:r>
      <w:r>
        <w:rPr>
          <w:b/>
        </w:rPr>
        <w:t>JAN</w:t>
      </w:r>
      <w:r w:rsidRPr="00197E2B">
        <w:rPr>
          <w:b/>
        </w:rPr>
        <w:t xml:space="preserve"> 201</w:t>
      </w:r>
      <w:r>
        <w:rPr>
          <w:b/>
        </w:rPr>
        <w:t>4</w:t>
      </w:r>
      <w:r w:rsidRPr="00197E2B">
        <w:rPr>
          <w:b/>
        </w:rPr>
        <w:t xml:space="preserve"> </w:t>
      </w:r>
      <w:r>
        <w:rPr>
          <w:b/>
        </w:rPr>
        <w:t>–</w:t>
      </w:r>
      <w:r w:rsidRPr="00197E2B">
        <w:rPr>
          <w:b/>
        </w:rPr>
        <w:t xml:space="preserve"> </w:t>
      </w:r>
      <w:r>
        <w:rPr>
          <w:b/>
        </w:rPr>
        <w:t>MAY 2015</w:t>
      </w:r>
    </w:p>
    <w:p w:rsidR="00BE7009" w:rsidRDefault="000A5FA9" w:rsidP="00BE7009">
      <w:pPr>
        <w:pStyle w:val="ListBullet"/>
        <w:spacing w:after="100" w:afterAutospacing="1"/>
      </w:pPr>
      <w:r>
        <w:t xml:space="preserve">Resolved and </w:t>
      </w:r>
      <w:r w:rsidR="009439FC">
        <w:rPr>
          <w:lang w:eastAsia="zh-CN"/>
        </w:rPr>
        <w:t xml:space="preserve">provided customers with an excellent experience and </w:t>
      </w:r>
      <w:r>
        <w:rPr>
          <w:lang w:eastAsia="zh-CN"/>
        </w:rPr>
        <w:t xml:space="preserve">quality </w:t>
      </w:r>
      <w:r w:rsidR="009439FC">
        <w:rPr>
          <w:lang w:eastAsia="zh-CN"/>
        </w:rPr>
        <w:t>service</w:t>
      </w:r>
    </w:p>
    <w:p w:rsidR="009C2C4A" w:rsidRDefault="009439FC" w:rsidP="003714C1">
      <w:pPr>
        <w:pStyle w:val="ListBullet"/>
        <w:spacing w:after="0"/>
      </w:pPr>
      <w:r>
        <w:t>Assisted chef</w:t>
      </w:r>
      <w:r w:rsidR="009C2C4A">
        <w:t xml:space="preserve">s in preparing food items </w:t>
      </w:r>
      <w:r w:rsidR="000A5FA9">
        <w:t xml:space="preserve">and dishes </w:t>
      </w:r>
      <w:r w:rsidR="009C2C4A">
        <w:t>and ensured the cleanliness of kitchen and dining area</w:t>
      </w:r>
    </w:p>
    <w:p w:rsidR="00095BFD" w:rsidRDefault="009439FC" w:rsidP="003714C1">
      <w:pPr>
        <w:pStyle w:val="ListBullet"/>
        <w:spacing w:after="0"/>
      </w:pPr>
      <w:r>
        <w:t xml:space="preserve">Took initiative to help other co-workers when scheduled duties were completed </w:t>
      </w:r>
    </w:p>
    <w:p w:rsidR="00172601" w:rsidRPr="00733DED" w:rsidRDefault="00172601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Projects</w:t>
      </w:r>
    </w:p>
    <w:p w:rsidR="00172601" w:rsidRDefault="00AB3FB3" w:rsidP="00733DED">
      <w:pPr>
        <w:pStyle w:val="Subsection"/>
        <w:spacing w:before="0" w:after="0"/>
      </w:pPr>
      <w:r>
        <w:t>PROJECT “Fairwell” (GROUP PROJECT)</w:t>
      </w:r>
      <w:r>
        <w:tab/>
      </w:r>
      <w:r>
        <w:tab/>
      </w:r>
      <w:r w:rsidR="00172601">
        <w:tab/>
      </w:r>
      <w:r w:rsidR="00172601">
        <w:tab/>
      </w:r>
      <w:r w:rsidR="00E7628C">
        <w:tab/>
      </w:r>
      <w:r w:rsidR="009D16FF">
        <w:tab/>
      </w:r>
      <w:r>
        <w:t>FALL</w:t>
      </w:r>
      <w:r w:rsidR="00172601">
        <w:t xml:space="preserve"> 2015</w:t>
      </w:r>
    </w:p>
    <w:p w:rsidR="00172601" w:rsidRDefault="00AB3FB3" w:rsidP="00172601">
      <w:pPr>
        <w:pStyle w:val="ListBullet"/>
        <w:spacing w:after="100" w:afterAutospacing="1"/>
      </w:pPr>
      <w:r>
        <w:t xml:space="preserve">Leading a team of eight </w:t>
      </w:r>
      <w:r w:rsidR="00E7628C">
        <w:t>to create and design a debt-solving application across multiple platforms</w:t>
      </w:r>
    </w:p>
    <w:p w:rsidR="00172601" w:rsidRDefault="00E7628C" w:rsidP="00E7628C">
      <w:pPr>
        <w:pStyle w:val="ListBullet"/>
        <w:spacing w:after="100" w:afterAutospacing="1"/>
      </w:pPr>
      <w:r>
        <w:t xml:space="preserve">Building Android application for “Fairwell” with two </w:t>
      </w:r>
      <w:r w:rsidR="0014126E">
        <w:t xml:space="preserve">other </w:t>
      </w:r>
      <w:r>
        <w:t>members using Android Studio</w:t>
      </w:r>
    </w:p>
    <w:p w:rsidR="00E7628C" w:rsidRDefault="00E7628C" w:rsidP="00E7628C">
      <w:pPr>
        <w:pStyle w:val="ListBullet"/>
      </w:pPr>
      <w:r>
        <w:t xml:space="preserve">Website link: </w:t>
      </w:r>
      <w:hyperlink r:id="rId12" w:history="1">
        <w:r w:rsidRPr="00742CBC">
          <w:rPr>
            <w:rStyle w:val="Hyperlink"/>
          </w:rPr>
          <w:t>http://budgetninja.github.io/</w:t>
        </w:r>
      </w:hyperlink>
      <w:r>
        <w:t xml:space="preserve"> </w:t>
      </w:r>
    </w:p>
    <w:p w:rsidR="00172601" w:rsidRDefault="00172601" w:rsidP="00172601">
      <w:pPr>
        <w:pStyle w:val="Subsection"/>
        <w:spacing w:before="120" w:after="0"/>
      </w:pPr>
      <w:r>
        <w:t xml:space="preserve">Bomberman in </w:t>
      </w:r>
      <w:r w:rsidR="00B02CE3">
        <w:t xml:space="preserve">ARM </w:t>
      </w:r>
      <w:r>
        <w:t>ass</w:t>
      </w:r>
      <w:r w:rsidR="00B02CE3">
        <w:t>embly language (Group Project)</w:t>
      </w:r>
      <w:r w:rsidR="00B02CE3">
        <w:tab/>
      </w:r>
      <w:r>
        <w:tab/>
      </w:r>
      <w:r w:rsidR="009D16FF">
        <w:tab/>
      </w:r>
      <w:r>
        <w:t>SPRING 2015</w:t>
      </w:r>
    </w:p>
    <w:p w:rsidR="00172601" w:rsidRDefault="00172601" w:rsidP="00172601">
      <w:pPr>
        <w:pStyle w:val="ListBullet"/>
        <w:spacing w:after="0"/>
      </w:pPr>
      <w:r>
        <w:t xml:space="preserve">Designed game requirements and schedules with </w:t>
      </w:r>
      <w:r w:rsidR="00B279A1">
        <w:t xml:space="preserve">my </w:t>
      </w:r>
      <w:r w:rsidR="00B02CE3">
        <w:t>partner</w:t>
      </w:r>
    </w:p>
    <w:p w:rsidR="00172601" w:rsidRDefault="00172601" w:rsidP="00172601">
      <w:pPr>
        <w:pStyle w:val="ListBullet"/>
        <w:spacing w:after="0"/>
      </w:pPr>
      <w:r>
        <w:t xml:space="preserve">Implemented Nintendo Bomberman game </w:t>
      </w:r>
      <w:r w:rsidR="00B279A1">
        <w:t>in</w:t>
      </w:r>
      <w:r>
        <w:t xml:space="preserve"> ARM </w:t>
      </w:r>
      <w:r w:rsidR="00B02CE3">
        <w:t>microprocessor</w:t>
      </w:r>
      <w:r w:rsidR="00B279A1">
        <w:t xml:space="preserve"> using UART serial communication</w:t>
      </w:r>
    </w:p>
    <w:p w:rsidR="00172601" w:rsidRDefault="00172601" w:rsidP="00172601">
      <w:pPr>
        <w:pStyle w:val="ListBullet"/>
        <w:spacing w:after="0"/>
      </w:pPr>
      <w:r>
        <w:t>Optimized runtime performance of the game and utilization of peripherals</w:t>
      </w:r>
    </w:p>
    <w:p w:rsidR="00172601" w:rsidRDefault="00172601" w:rsidP="00172601">
      <w:pPr>
        <w:pStyle w:val="Subsection"/>
        <w:spacing w:before="120" w:after="0"/>
      </w:pPr>
      <w:r>
        <w:t>top-down parsing TREE (Group Project)</w:t>
      </w:r>
      <w:r>
        <w:tab/>
      </w:r>
      <w:r>
        <w:tab/>
      </w:r>
      <w:r>
        <w:tab/>
      </w:r>
      <w:r>
        <w:tab/>
      </w:r>
      <w:r w:rsidR="009D16FF">
        <w:tab/>
      </w:r>
      <w:r>
        <w:t>SPRING 2015</w:t>
      </w:r>
    </w:p>
    <w:p w:rsidR="00172601" w:rsidRDefault="00172601" w:rsidP="00172601">
      <w:pPr>
        <w:pStyle w:val="ListBullet"/>
        <w:spacing w:after="100" w:afterAutospacing="1"/>
      </w:pPr>
      <w:r>
        <w:t xml:space="preserve">Developed a toy programming language that followed Chomsky notation with EBNF extensions in Java </w:t>
      </w:r>
    </w:p>
    <w:p w:rsidR="00AB3FB3" w:rsidRDefault="00172601" w:rsidP="00E7628C">
      <w:pPr>
        <w:pStyle w:val="ListBullet"/>
        <w:spacing w:after="120"/>
      </w:pPr>
      <w:r>
        <w:t xml:space="preserve">Constructed object-oriented parsing tree in JIVE which also handled semantic errors </w:t>
      </w:r>
    </w:p>
    <w:p w:rsidR="00172601" w:rsidRDefault="00172601" w:rsidP="00172601">
      <w:pPr>
        <w:pStyle w:val="Subsection"/>
        <w:spacing w:before="100" w:after="0"/>
      </w:pPr>
      <w:r>
        <w:t>Android ap</w:t>
      </w:r>
      <w:r w:rsidR="00B279A1">
        <w:t>P</w:t>
      </w:r>
      <w:r>
        <w:t xml:space="preserve"> </w:t>
      </w:r>
      <w:r w:rsidR="00B279A1">
        <w:t>“Who is undercover”</w:t>
      </w:r>
      <w:r>
        <w:t xml:space="preserve"> </w:t>
      </w:r>
      <w:r w:rsidR="00B279A1">
        <w:t>(individual project)</w:t>
      </w:r>
      <w:r>
        <w:tab/>
      </w:r>
      <w:r w:rsidR="00B279A1">
        <w:tab/>
      </w:r>
      <w:r w:rsidR="009D16FF">
        <w:tab/>
      </w:r>
      <w:r>
        <w:t>Summer 2014</w:t>
      </w:r>
    </w:p>
    <w:p w:rsidR="000A5FA9" w:rsidRDefault="00172601" w:rsidP="00E7628C">
      <w:pPr>
        <w:pStyle w:val="ListBullet"/>
        <w:spacing w:after="0"/>
      </w:pPr>
      <w:r>
        <w:t xml:space="preserve">Customized a </w:t>
      </w:r>
      <w:r w:rsidR="00BE7009">
        <w:t xml:space="preserve">famous </w:t>
      </w:r>
      <w:r>
        <w:t xml:space="preserve">Chinese </w:t>
      </w:r>
      <w:r w:rsidR="00BE7009">
        <w:t xml:space="preserve">board </w:t>
      </w:r>
      <w:r>
        <w:t xml:space="preserve">game in both English and Chinese </w:t>
      </w:r>
      <w:r w:rsidR="00BE7009">
        <w:t>using AppInventor</w:t>
      </w:r>
      <w:r w:rsidR="0014126E">
        <w:t xml:space="preserve"> with over 1000 downloads</w:t>
      </w:r>
    </w:p>
    <w:p w:rsidR="00172601" w:rsidRPr="00E7628C" w:rsidRDefault="000A5FA9" w:rsidP="00E7628C">
      <w:pPr>
        <w:pStyle w:val="ListBullet"/>
        <w:spacing w:after="0"/>
      </w:pPr>
      <w:r>
        <w:t xml:space="preserve">Play Store link: </w:t>
      </w:r>
      <w:hyperlink r:id="rId13" w:history="1">
        <w:r w:rsidRPr="00334FF5">
          <w:rPr>
            <w:rStyle w:val="Hyperlink"/>
          </w:rPr>
          <w:t>https://play.google.com/store/apps/details?id=appinventor.ai_Issac_Chua12.Undercover_3&amp;hl=en</w:t>
        </w:r>
      </w:hyperlink>
    </w:p>
    <w:p w:rsidR="00541E70" w:rsidRPr="00733DED" w:rsidRDefault="00541E70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R</w:t>
      </w:r>
      <w:r w:rsidR="00733DED" w:rsidRPr="00733DED">
        <w:rPr>
          <w:sz w:val="28"/>
        </w:rPr>
        <w:t>elevant Coursework</w:t>
      </w:r>
    </w:p>
    <w:p w:rsidR="00541E70" w:rsidRPr="005266B9" w:rsidRDefault="006F7E8F" w:rsidP="00541E70">
      <w:pPr>
        <w:spacing w:after="0"/>
        <w:rPr>
          <w:szCs w:val="19"/>
        </w:rPr>
      </w:pPr>
      <w:r w:rsidRPr="005266B9">
        <w:rPr>
          <w:szCs w:val="19"/>
        </w:rPr>
        <w:t xml:space="preserve">Digital Systems, Data Structures, Computer Organization, Real-time &amp; Embedded </w:t>
      </w:r>
      <w:r w:rsidR="00136F22" w:rsidRPr="005266B9">
        <w:rPr>
          <w:szCs w:val="19"/>
        </w:rPr>
        <w:t>OS</w:t>
      </w:r>
      <w:r w:rsidRPr="005266B9">
        <w:rPr>
          <w:szCs w:val="19"/>
        </w:rPr>
        <w:t xml:space="preserve">, </w:t>
      </w:r>
      <w:r w:rsidR="00136F22" w:rsidRPr="005266B9">
        <w:rPr>
          <w:szCs w:val="19"/>
        </w:rPr>
        <w:t>Microprocessors &amp; Microcomputers, Hardware/Software Integrated System</w:t>
      </w:r>
      <w:r w:rsidR="00594972">
        <w:rPr>
          <w:szCs w:val="19"/>
        </w:rPr>
        <w:t>, Computer Systems Administration, Operating Systems, Software Engineering</w:t>
      </w:r>
    </w:p>
    <w:p w:rsidR="00673660" w:rsidRPr="00733DED" w:rsidRDefault="00E8106B" w:rsidP="009D16FF">
      <w:pPr>
        <w:pStyle w:val="SectionHeading"/>
        <w:spacing w:before="120" w:after="20"/>
        <w:rPr>
          <w:sz w:val="28"/>
        </w:rPr>
      </w:pPr>
      <w:r w:rsidRPr="00733DED">
        <w:rPr>
          <w:sz w:val="28"/>
        </w:rPr>
        <w:t>Skills &amp; Abilities</w:t>
      </w:r>
    </w:p>
    <w:p w:rsidR="006C0388" w:rsidRPr="00D44449" w:rsidRDefault="00BD2056" w:rsidP="000A5FA9">
      <w:pPr>
        <w:pStyle w:val="Subsection"/>
        <w:spacing w:before="0" w:after="0"/>
        <w:rPr>
          <w:b w:val="0"/>
          <w:caps w:val="0"/>
        </w:rPr>
      </w:pPr>
      <w:r>
        <w:t>Technical skills</w:t>
      </w:r>
      <w:r w:rsidR="00386C36">
        <w:t xml:space="preserve"> </w:t>
      </w:r>
      <w:r w:rsidR="006C0388">
        <w:br/>
      </w:r>
      <w:r w:rsidR="00D44449">
        <w:rPr>
          <w:b w:val="0"/>
          <w:caps w:val="0"/>
        </w:rPr>
        <w:t xml:space="preserve">Programming Skills: </w:t>
      </w:r>
      <w:r w:rsidR="00D44449" w:rsidRPr="00D44449">
        <w:rPr>
          <w:b w:val="0"/>
          <w:caps w:val="0"/>
        </w:rPr>
        <w:t>Java</w:t>
      </w:r>
      <w:r w:rsidR="00386C36">
        <w:rPr>
          <w:b w:val="0"/>
          <w:caps w:val="0"/>
        </w:rPr>
        <w:t>, C, C++</w:t>
      </w:r>
      <w:r w:rsidR="00D44449" w:rsidRPr="00D44449">
        <w:rPr>
          <w:b w:val="0"/>
          <w:caps w:val="0"/>
        </w:rPr>
        <w:t xml:space="preserve">; </w:t>
      </w:r>
      <w:r w:rsidR="00386C36">
        <w:rPr>
          <w:b w:val="0"/>
          <w:caps w:val="0"/>
        </w:rPr>
        <w:t>ARM Assembly Language</w:t>
      </w:r>
      <w:r w:rsidR="00D44449" w:rsidRPr="00D44449">
        <w:rPr>
          <w:b w:val="0"/>
          <w:caps w:val="0"/>
        </w:rPr>
        <w:t xml:space="preserve">; </w:t>
      </w:r>
      <w:r w:rsidR="00386C36" w:rsidRPr="00D44449">
        <w:rPr>
          <w:b w:val="0"/>
          <w:caps w:val="0"/>
        </w:rPr>
        <w:t xml:space="preserve">HDL Verilog; </w:t>
      </w:r>
      <w:r w:rsidR="00D44449" w:rsidRPr="00D44449">
        <w:rPr>
          <w:b w:val="0"/>
          <w:caps w:val="0"/>
        </w:rPr>
        <w:t>HTML, CSS, JavaScript and SQL</w:t>
      </w:r>
      <w:r w:rsidR="00D44449">
        <w:rPr>
          <w:b w:val="0"/>
          <w:caps w:val="0"/>
        </w:rPr>
        <w:br/>
        <w:t>Software Skills: Git/GitHub, Android Studio, PuTTy, Cygwin Terminal, Keil uVision, Multisim</w:t>
      </w:r>
      <w:r w:rsidR="00D44449">
        <w:rPr>
          <w:b w:val="0"/>
          <w:caps w:val="0"/>
        </w:rPr>
        <w:br/>
      </w:r>
      <w:r w:rsidR="00D979CE">
        <w:rPr>
          <w:b w:val="0"/>
          <w:caps w:val="0"/>
        </w:rPr>
        <w:t>Operating System</w:t>
      </w:r>
      <w:r w:rsidR="001F7E17">
        <w:rPr>
          <w:b w:val="0"/>
          <w:caps w:val="0"/>
        </w:rPr>
        <w:t>s</w:t>
      </w:r>
      <w:r w:rsidR="00D979CE">
        <w:rPr>
          <w:b w:val="0"/>
          <w:caps w:val="0"/>
        </w:rPr>
        <w:t xml:space="preserve">: </w:t>
      </w:r>
      <w:r w:rsidR="00136F22">
        <w:rPr>
          <w:b w:val="0"/>
          <w:caps w:val="0"/>
        </w:rPr>
        <w:t xml:space="preserve">Microsoft </w:t>
      </w:r>
      <w:r w:rsidR="00386C36">
        <w:rPr>
          <w:b w:val="0"/>
          <w:caps w:val="0"/>
        </w:rPr>
        <w:t>Windows, Linux, Android</w:t>
      </w:r>
    </w:p>
    <w:p w:rsidR="00673660" w:rsidRDefault="00C343DE" w:rsidP="00D30420">
      <w:pPr>
        <w:pStyle w:val="Subsection"/>
        <w:spacing w:before="120" w:after="0"/>
      </w:pPr>
      <w:r>
        <w:t>Language proficiency</w:t>
      </w:r>
    </w:p>
    <w:p w:rsidR="001B6459" w:rsidRDefault="001B6459" w:rsidP="00B66391">
      <w:pPr>
        <w:pStyle w:val="ListBullet"/>
        <w:numPr>
          <w:ilvl w:val="0"/>
          <w:numId w:val="0"/>
        </w:numPr>
        <w:ind w:left="144" w:hanging="144"/>
      </w:pPr>
      <w:r>
        <w:t xml:space="preserve">Chinese Mandarin </w:t>
      </w:r>
      <w:r w:rsidR="000639B1">
        <w:t>(</w:t>
      </w:r>
      <w:r>
        <w:t>Native Fluency</w:t>
      </w:r>
      <w:r w:rsidR="000639B1">
        <w:t xml:space="preserve">), </w:t>
      </w:r>
      <w:r>
        <w:t xml:space="preserve">English </w:t>
      </w:r>
      <w:r w:rsidR="000639B1">
        <w:t>(</w:t>
      </w:r>
      <w:r>
        <w:t>Professional Proficiency</w:t>
      </w:r>
      <w:r w:rsidR="000639B1">
        <w:t xml:space="preserve">), </w:t>
      </w:r>
      <w:r>
        <w:t xml:space="preserve">Malay </w:t>
      </w:r>
      <w:r w:rsidR="000639B1">
        <w:t>(Competent</w:t>
      </w:r>
      <w:r>
        <w:t xml:space="preserve"> Proficiency</w:t>
      </w:r>
      <w:r w:rsidR="000639B1">
        <w:t>)</w:t>
      </w:r>
    </w:p>
    <w:p w:rsidR="00441610" w:rsidRPr="00733DED" w:rsidRDefault="00BE7009" w:rsidP="009D16FF">
      <w:pPr>
        <w:pStyle w:val="SectionHeading"/>
        <w:spacing w:before="120" w:after="20"/>
        <w:rPr>
          <w:sz w:val="28"/>
        </w:rPr>
      </w:pPr>
      <w:r>
        <w:rPr>
          <w:sz w:val="28"/>
        </w:rPr>
        <w:t xml:space="preserve">Volunteering </w:t>
      </w:r>
      <w:r w:rsidR="009439FC">
        <w:rPr>
          <w:sz w:val="28"/>
        </w:rPr>
        <w:t xml:space="preserve">and </w:t>
      </w:r>
      <w:r w:rsidR="00441610" w:rsidRPr="00733DED">
        <w:rPr>
          <w:sz w:val="28"/>
        </w:rPr>
        <w:t>Experiences</w:t>
      </w:r>
    </w:p>
    <w:p w:rsidR="002613D6" w:rsidRDefault="002613D6" w:rsidP="002613D6">
      <w:pPr>
        <w:pStyle w:val="ListBullet"/>
        <w:spacing w:after="100" w:afterAutospacing="1"/>
      </w:pPr>
      <w:r>
        <w:t>Tutoring engineering courses for Tau Beta Pi Engineering Honor Society</w:t>
      </w:r>
      <w:r>
        <w:tab/>
      </w:r>
      <w:r>
        <w:tab/>
      </w:r>
      <w:r w:rsidR="009D16FF">
        <w:tab/>
      </w:r>
    </w:p>
    <w:p w:rsidR="00441610" w:rsidRDefault="009439FC" w:rsidP="00EC2F96">
      <w:pPr>
        <w:pStyle w:val="ListBullet"/>
        <w:spacing w:after="100" w:afterAutospacing="1"/>
      </w:pPr>
      <w:r>
        <w:t xml:space="preserve">Actively participating in social events and hackathons </w:t>
      </w:r>
      <w:r w:rsidR="00B45092">
        <w:tab/>
      </w:r>
      <w:r w:rsidR="002E425A">
        <w:tab/>
      </w:r>
      <w:r w:rsidR="009D16FF">
        <w:tab/>
      </w:r>
    </w:p>
    <w:sectPr w:rsidR="00441610" w:rsidSect="00541E70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325" w:rsidRDefault="001C6325">
      <w:pPr>
        <w:spacing w:after="0"/>
      </w:pPr>
      <w:r>
        <w:separator/>
      </w:r>
    </w:p>
  </w:endnote>
  <w:endnote w:type="continuationSeparator" w:id="0">
    <w:p w:rsidR="001C6325" w:rsidRDefault="001C63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A0" w:rsidRDefault="00E63BA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65F4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325" w:rsidRDefault="001C6325">
      <w:pPr>
        <w:spacing w:after="0"/>
      </w:pPr>
      <w:r>
        <w:separator/>
      </w:r>
    </w:p>
  </w:footnote>
  <w:footnote w:type="continuationSeparator" w:id="0">
    <w:p w:rsidR="001C6325" w:rsidRDefault="001C632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E2CB7D0"/>
    <w:lvl w:ilvl="0">
      <w:start w:val="1"/>
      <w:numFmt w:val="bullet"/>
      <w:pStyle w:val="ListBullet"/>
      <w:lvlText w:val="·"/>
      <w:lvlJc w:val="left"/>
      <w:pPr>
        <w:tabs>
          <w:tab w:val="num" w:pos="234"/>
        </w:tabs>
        <w:ind w:left="23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B9"/>
    <w:rsid w:val="00042194"/>
    <w:rsid w:val="0006004C"/>
    <w:rsid w:val="000639B1"/>
    <w:rsid w:val="0007564E"/>
    <w:rsid w:val="00083E2D"/>
    <w:rsid w:val="00095BFD"/>
    <w:rsid w:val="000A5FA9"/>
    <w:rsid w:val="000F6FE6"/>
    <w:rsid w:val="00104433"/>
    <w:rsid w:val="00110AA4"/>
    <w:rsid w:val="00110BDD"/>
    <w:rsid w:val="00136F22"/>
    <w:rsid w:val="0014126E"/>
    <w:rsid w:val="00172601"/>
    <w:rsid w:val="00197E2B"/>
    <w:rsid w:val="001A075B"/>
    <w:rsid w:val="001B6459"/>
    <w:rsid w:val="001C6325"/>
    <w:rsid w:val="001D25C8"/>
    <w:rsid w:val="001F7E17"/>
    <w:rsid w:val="00226988"/>
    <w:rsid w:val="002613D6"/>
    <w:rsid w:val="00263FF0"/>
    <w:rsid w:val="002A01F9"/>
    <w:rsid w:val="002B223B"/>
    <w:rsid w:val="002D0683"/>
    <w:rsid w:val="002D7368"/>
    <w:rsid w:val="002E425A"/>
    <w:rsid w:val="00325C7C"/>
    <w:rsid w:val="00351BD3"/>
    <w:rsid w:val="00386C36"/>
    <w:rsid w:val="003C187E"/>
    <w:rsid w:val="003D3E37"/>
    <w:rsid w:val="003F669A"/>
    <w:rsid w:val="00441610"/>
    <w:rsid w:val="00465297"/>
    <w:rsid w:val="004741CD"/>
    <w:rsid w:val="00477B03"/>
    <w:rsid w:val="0049233B"/>
    <w:rsid w:val="004B238E"/>
    <w:rsid w:val="004C7433"/>
    <w:rsid w:val="004F1947"/>
    <w:rsid w:val="004F28DA"/>
    <w:rsid w:val="0050669E"/>
    <w:rsid w:val="00512B24"/>
    <w:rsid w:val="005266B9"/>
    <w:rsid w:val="0053206C"/>
    <w:rsid w:val="00536605"/>
    <w:rsid w:val="00541E70"/>
    <w:rsid w:val="005764C5"/>
    <w:rsid w:val="00594972"/>
    <w:rsid w:val="005C355A"/>
    <w:rsid w:val="005D0B1B"/>
    <w:rsid w:val="006008F6"/>
    <w:rsid w:val="0060097E"/>
    <w:rsid w:val="00630303"/>
    <w:rsid w:val="00643AC3"/>
    <w:rsid w:val="00646B14"/>
    <w:rsid w:val="006554AD"/>
    <w:rsid w:val="00673660"/>
    <w:rsid w:val="006C0388"/>
    <w:rsid w:val="006D4D87"/>
    <w:rsid w:val="006E0DD9"/>
    <w:rsid w:val="006F7E8F"/>
    <w:rsid w:val="00733DED"/>
    <w:rsid w:val="007514E3"/>
    <w:rsid w:val="00763AD7"/>
    <w:rsid w:val="00774045"/>
    <w:rsid w:val="007A255C"/>
    <w:rsid w:val="007A294E"/>
    <w:rsid w:val="007B6074"/>
    <w:rsid w:val="007C0FE0"/>
    <w:rsid w:val="007D085B"/>
    <w:rsid w:val="00866984"/>
    <w:rsid w:val="00894DAF"/>
    <w:rsid w:val="008A5864"/>
    <w:rsid w:val="008B408E"/>
    <w:rsid w:val="008F1491"/>
    <w:rsid w:val="00914C5B"/>
    <w:rsid w:val="009439FC"/>
    <w:rsid w:val="00985943"/>
    <w:rsid w:val="009B454A"/>
    <w:rsid w:val="009C2C4A"/>
    <w:rsid w:val="009C5253"/>
    <w:rsid w:val="009D16FF"/>
    <w:rsid w:val="009F32CE"/>
    <w:rsid w:val="009F3EB9"/>
    <w:rsid w:val="00A630B9"/>
    <w:rsid w:val="00A768D2"/>
    <w:rsid w:val="00AA6F91"/>
    <w:rsid w:val="00AB3FB3"/>
    <w:rsid w:val="00AE33D3"/>
    <w:rsid w:val="00AF1752"/>
    <w:rsid w:val="00B02CE3"/>
    <w:rsid w:val="00B037CE"/>
    <w:rsid w:val="00B279A1"/>
    <w:rsid w:val="00B36C49"/>
    <w:rsid w:val="00B45092"/>
    <w:rsid w:val="00B65F49"/>
    <w:rsid w:val="00B66391"/>
    <w:rsid w:val="00BC0EC4"/>
    <w:rsid w:val="00BC37F0"/>
    <w:rsid w:val="00BC7435"/>
    <w:rsid w:val="00BD2056"/>
    <w:rsid w:val="00BE5CFA"/>
    <w:rsid w:val="00BE7009"/>
    <w:rsid w:val="00C148EB"/>
    <w:rsid w:val="00C343DE"/>
    <w:rsid w:val="00C468D3"/>
    <w:rsid w:val="00C86A19"/>
    <w:rsid w:val="00CE5B62"/>
    <w:rsid w:val="00CE6A47"/>
    <w:rsid w:val="00CF19CE"/>
    <w:rsid w:val="00D30420"/>
    <w:rsid w:val="00D44449"/>
    <w:rsid w:val="00D44F89"/>
    <w:rsid w:val="00D62BED"/>
    <w:rsid w:val="00D979CE"/>
    <w:rsid w:val="00DB68C5"/>
    <w:rsid w:val="00DC0CA7"/>
    <w:rsid w:val="00E37871"/>
    <w:rsid w:val="00E566A7"/>
    <w:rsid w:val="00E63BA0"/>
    <w:rsid w:val="00E7628C"/>
    <w:rsid w:val="00E8106B"/>
    <w:rsid w:val="00EA7C9A"/>
    <w:rsid w:val="00EB1A09"/>
    <w:rsid w:val="00EC2D7A"/>
    <w:rsid w:val="00EC2F96"/>
    <w:rsid w:val="00EF2D38"/>
    <w:rsid w:val="00F15E31"/>
    <w:rsid w:val="00F313A7"/>
    <w:rsid w:val="00F3371D"/>
    <w:rsid w:val="00F5177E"/>
    <w:rsid w:val="00F55D50"/>
    <w:rsid w:val="00F61CEA"/>
    <w:rsid w:val="00F661EB"/>
    <w:rsid w:val="00FD159D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6B5A0-4978-4049-AD5C-E3F32A98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tabs>
        <w:tab w:val="clear" w:pos="234"/>
        <w:tab w:val="num" w:pos="144"/>
      </w:tabs>
      <w:spacing w:after="80"/>
      <w:ind w:left="144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6008F6"/>
    <w:rPr>
      <w:color w:val="39A5B7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9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lay.google.com/store/apps/details?id=appinventor.ai_Issac_Chua12.Undercover_3&amp;hl=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budgetninja.github.io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issacchern/Sapphir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acsu.buffalo.edu/~chernye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sac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3D2EA30C9743E6ACEC3D231767B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D6B228-C487-4CC5-AB8C-3A025E0E5FA3}"/>
      </w:docPartPr>
      <w:docPartBody>
        <w:p w:rsidR="004217BC" w:rsidRDefault="00A646EE">
          <w:pPr>
            <w:pStyle w:val="8B3D2EA30C9743E6ACEC3D231767B5D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7B"/>
    <w:rsid w:val="00117786"/>
    <w:rsid w:val="002B00E2"/>
    <w:rsid w:val="00364248"/>
    <w:rsid w:val="004217BC"/>
    <w:rsid w:val="00424580"/>
    <w:rsid w:val="00444C8D"/>
    <w:rsid w:val="004556F5"/>
    <w:rsid w:val="00491337"/>
    <w:rsid w:val="00642F91"/>
    <w:rsid w:val="006965AA"/>
    <w:rsid w:val="006C5112"/>
    <w:rsid w:val="007315F4"/>
    <w:rsid w:val="0073430A"/>
    <w:rsid w:val="007871B5"/>
    <w:rsid w:val="00880480"/>
    <w:rsid w:val="0093390C"/>
    <w:rsid w:val="0094797B"/>
    <w:rsid w:val="0098054E"/>
    <w:rsid w:val="009B69ED"/>
    <w:rsid w:val="009D06A8"/>
    <w:rsid w:val="009E5BD9"/>
    <w:rsid w:val="00A646EE"/>
    <w:rsid w:val="00B73161"/>
    <w:rsid w:val="00CC40BC"/>
    <w:rsid w:val="00CF70C4"/>
    <w:rsid w:val="00D503B3"/>
    <w:rsid w:val="00E043D5"/>
    <w:rsid w:val="00F5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06AE8744E44ECC9B9B21C25B2E5321">
    <w:name w:val="9C06AE8744E44ECC9B9B21C25B2E5321"/>
  </w:style>
  <w:style w:type="paragraph" w:customStyle="1" w:styleId="33C557AE01B844C0A11777F77BFD73A4">
    <w:name w:val="33C557AE01B844C0A11777F77BFD73A4"/>
  </w:style>
  <w:style w:type="paragraph" w:customStyle="1" w:styleId="05E48CE9705C4575B3306CE96EE7EDD5">
    <w:name w:val="05E48CE9705C4575B3306CE96EE7EDD5"/>
  </w:style>
  <w:style w:type="paragraph" w:customStyle="1" w:styleId="707183BAD660451093AFB96FBF5E7FF4">
    <w:name w:val="707183BAD660451093AFB96FBF5E7FF4"/>
  </w:style>
  <w:style w:type="paragraph" w:customStyle="1" w:styleId="051F65D247B445F5A3F5BD5D2AB9C1D7">
    <w:name w:val="051F65D247B445F5A3F5BD5D2AB9C1D7"/>
  </w:style>
  <w:style w:type="paragraph" w:customStyle="1" w:styleId="2017A304171142DEB15A8F41A946164B">
    <w:name w:val="2017A304171142DEB15A8F41A946164B"/>
  </w:style>
  <w:style w:type="paragraph" w:customStyle="1" w:styleId="72FF54DB9CC1458E99A9A93506996260">
    <w:name w:val="72FF54DB9CC1458E99A9A93506996260"/>
  </w:style>
  <w:style w:type="paragraph" w:customStyle="1" w:styleId="009D311DA1DA4C5AA9D6CBE9E61D9A85">
    <w:name w:val="009D311DA1DA4C5AA9D6CBE9E61D9A85"/>
  </w:style>
  <w:style w:type="paragraph" w:customStyle="1" w:styleId="79323B7E9B4F4FA7B76FB135612582F5">
    <w:name w:val="79323B7E9B4F4FA7B76FB135612582F5"/>
  </w:style>
  <w:style w:type="character" w:styleId="PlaceholderText">
    <w:name w:val="Placeholder Text"/>
    <w:basedOn w:val="DefaultParagraphFont"/>
    <w:uiPriority w:val="99"/>
    <w:semiHidden/>
    <w:rsid w:val="002B00E2"/>
    <w:rPr>
      <w:color w:val="808080"/>
    </w:rPr>
  </w:style>
  <w:style w:type="paragraph" w:customStyle="1" w:styleId="8B3D2EA30C9743E6ACEC3D231767B5D4">
    <w:name w:val="8B3D2EA30C9743E6ACEC3D231767B5D4"/>
  </w:style>
  <w:style w:type="paragraph" w:customStyle="1" w:styleId="34BAB7785F9B441F8D0D4506A6F79886">
    <w:name w:val="34BAB7785F9B441F8D0D4506A6F7988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eastAsia="en-US"/>
    </w:rPr>
  </w:style>
  <w:style w:type="paragraph" w:customStyle="1" w:styleId="6DF4E88EC7FC4E008576192EF3B0A694">
    <w:name w:val="6DF4E88EC7FC4E008576192EF3B0A694"/>
  </w:style>
  <w:style w:type="paragraph" w:customStyle="1" w:styleId="E81789C62C504429ADDEF4AD416ABF24">
    <w:name w:val="E81789C62C504429ADDEF4AD416ABF24"/>
  </w:style>
  <w:style w:type="paragraph" w:customStyle="1" w:styleId="248FE943A417496193073C9C55FCB09E">
    <w:name w:val="248FE943A417496193073C9C55FCB09E"/>
  </w:style>
  <w:style w:type="paragraph" w:customStyle="1" w:styleId="6508EEDDBE0D4385A88C476CB424956B">
    <w:name w:val="6508EEDDBE0D4385A88C476CB424956B"/>
  </w:style>
  <w:style w:type="paragraph" w:customStyle="1" w:styleId="5FE94C94896B45AABFE79E20776ACBF4">
    <w:name w:val="5FE94C94896B45AABFE79E20776ACBF4"/>
  </w:style>
  <w:style w:type="paragraph" w:customStyle="1" w:styleId="50F185FFB64943D2A3CCBC6D99601DFA">
    <w:name w:val="50F185FFB64943D2A3CCBC6D99601DFA"/>
  </w:style>
  <w:style w:type="paragraph" w:customStyle="1" w:styleId="534431CDEDBF42CFBE9A1801CCAB1A1E">
    <w:name w:val="534431CDEDBF42CFBE9A1801CCAB1A1E"/>
  </w:style>
  <w:style w:type="paragraph" w:customStyle="1" w:styleId="0E38692AE01A4E17B80A11F909BDE562">
    <w:name w:val="0E38692AE01A4E17B80A11F909BDE562"/>
    <w:rsid w:val="0094797B"/>
  </w:style>
  <w:style w:type="paragraph" w:customStyle="1" w:styleId="448E0F9CD24242A5ADC8BA174B21DCE9">
    <w:name w:val="448E0F9CD24242A5ADC8BA174B21DCE9"/>
    <w:rsid w:val="002B0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1525 Amherst Manor Dr Apt 303, 14221 Buffalo, NY</CompanyAddress>
  <CompanyPhone>1(716)-380-6601</CompanyPhone>
  <CompanyFax/>
  <CompanyEmail>issac.chua12@gmail.com • linkedin.com/in/issacchern/en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E2299D-0255-409F-9FBC-993CB14B3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Chern Yee, Chua</dc:creator>
  <cp:keywords/>
  <cp:lastModifiedBy>Issac Chua</cp:lastModifiedBy>
  <cp:revision>3</cp:revision>
  <cp:lastPrinted>2015-10-06T04:41:00Z</cp:lastPrinted>
  <dcterms:created xsi:type="dcterms:W3CDTF">2015-10-08T18:40:00Z</dcterms:created>
  <dcterms:modified xsi:type="dcterms:W3CDTF">2015-10-11T20:35:00Z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